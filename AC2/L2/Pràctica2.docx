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05" w:rsidRDefault="00F52B05" w:rsidP="00F52B05">
      <w:r>
        <w:t>$T</w:t>
      </w:r>
      <w:r>
        <w:tab/>
        <w:t>$D</w:t>
      </w:r>
      <w:r>
        <w:tab/>
        <w:t>$O csal</w:t>
      </w:r>
      <w:r>
        <w:tab/>
        <w:t>$O cen</w:t>
      </w:r>
      <w:r>
        <w:tab/>
        <w:t>$O SUM[SUM_0 SUM_1 SUM_2 SUM_3]</w:t>
      </w:r>
      <w:r>
        <w:tab/>
        <w:t>$O A[A_0 A_1 A_2 A_3]</w:t>
      </w:r>
      <w:r>
        <w:tab/>
        <w:t>$O B[B_0 B_1 B_2 B_3]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0</w:t>
      </w:r>
      <w:r w:rsidRPr="00F52B05">
        <w:rPr>
          <w:lang w:val="en-US"/>
        </w:rPr>
        <w:tab/>
        <w:t>15NS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1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15NS</w:t>
      </w:r>
      <w:r w:rsidRPr="00F52B05">
        <w:rPr>
          <w:lang w:val="en-US"/>
        </w:rPr>
        <w:tab/>
        <w:t>10NS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25NS</w:t>
      </w:r>
      <w:r w:rsidRPr="00F52B05">
        <w:rPr>
          <w:lang w:val="en-US"/>
        </w:rPr>
        <w:tab/>
        <w:t>25NS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50NS</w:t>
      </w:r>
      <w:r w:rsidRPr="00F52B05">
        <w:rPr>
          <w:lang w:val="en-US"/>
        </w:rPr>
        <w:tab/>
        <w:t>30NS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F</w:t>
      </w:r>
      <w:r w:rsidRPr="00F52B05">
        <w:rPr>
          <w:lang w:val="en-US"/>
        </w:rPr>
        <w:tab/>
        <w:t>1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80NS</w:t>
      </w:r>
      <w:r w:rsidRPr="00F52B05">
        <w:rPr>
          <w:lang w:val="en-US"/>
        </w:rPr>
        <w:tab/>
        <w:t>10NS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F</w:t>
      </w:r>
      <w:r w:rsidRPr="00F52B05">
        <w:rPr>
          <w:lang w:val="en-US"/>
        </w:rPr>
        <w:tab/>
        <w:t>1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90NS</w:t>
      </w:r>
      <w:r w:rsidRPr="00F52B05">
        <w:rPr>
          <w:lang w:val="en-US"/>
        </w:rPr>
        <w:tab/>
        <w:t>25NS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F</w:t>
      </w:r>
      <w:r w:rsidRPr="00F52B05">
        <w:rPr>
          <w:lang w:val="en-US"/>
        </w:rPr>
        <w:tab/>
        <w:t>1</w:t>
      </w:r>
    </w:p>
    <w:p w:rsidR="00F52B05" w:rsidRDefault="00F52B05" w:rsidP="00F52B05">
      <w:r>
        <w:t>115NS</w:t>
      </w:r>
      <w:r>
        <w:tab/>
        <w:t>25NS</w:t>
      </w:r>
      <w:r>
        <w:tab/>
        <w:t>X</w:t>
      </w:r>
      <w:r>
        <w:tab/>
        <w:t>0</w:t>
      </w:r>
      <w:r>
        <w:tab/>
        <w:t>X</w:t>
      </w:r>
      <w:r>
        <w:tab/>
        <w:t>F</w:t>
      </w:r>
      <w:r>
        <w:tab/>
        <w:t>1</w:t>
      </w:r>
    </w:p>
    <w:p w:rsidR="00F52B05" w:rsidRDefault="00F52B05" w:rsidP="00F52B05">
      <w:r>
        <w:t>140NS</w:t>
      </w:r>
      <w:r>
        <w:tab/>
        <w:t>10NS</w:t>
      </w:r>
      <w:r>
        <w:tab/>
        <w:t>X</w:t>
      </w:r>
      <w:r>
        <w:tab/>
        <w:t>0</w:t>
      </w:r>
      <w:r>
        <w:tab/>
        <w:t>0</w:t>
      </w:r>
      <w:r>
        <w:tab/>
        <w:t>F</w:t>
      </w:r>
      <w:r>
        <w:tab/>
        <w:t>1</w:t>
      </w:r>
    </w:p>
    <w:p w:rsidR="00F52B05" w:rsidRDefault="00F52B05" w:rsidP="00F52B05">
      <w:r>
        <w:t>150NS</w:t>
      </w:r>
      <w:r>
        <w:tab/>
        <w:t>15NS</w:t>
      </w:r>
      <w:r>
        <w:tab/>
        <w:t>1</w:t>
      </w:r>
      <w:r>
        <w:tab/>
        <w:t>X</w:t>
      </w:r>
      <w:r>
        <w:tab/>
        <w:t>0</w:t>
      </w:r>
      <w:r>
        <w:tab/>
        <w:t>X</w:t>
      </w:r>
      <w:r>
        <w:tab/>
        <w:t>X</w:t>
      </w:r>
    </w:p>
    <w:p w:rsidR="00F52B05" w:rsidRDefault="00F52B05" w:rsidP="00F52B05">
      <w:r>
        <w:t>165NS</w:t>
      </w:r>
      <w:r>
        <w:tab/>
        <w:t>10NS</w:t>
      </w:r>
      <w:r>
        <w:tab/>
        <w:t>1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175NS</w:t>
      </w:r>
      <w:r>
        <w:tab/>
        <w:t>5NS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180NS</w:t>
      </w:r>
      <w:r>
        <w:tab/>
        <w:t>10NS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190NS</w:t>
      </w:r>
      <w:r>
        <w:tab/>
        <w:t>30NS</w:t>
      </w:r>
      <w:r>
        <w:tab/>
        <w:t>X</w:t>
      </w:r>
      <w:r>
        <w:tab/>
        <w:t>1</w:t>
      </w:r>
      <w:r>
        <w:tab/>
        <w:t>X</w:t>
      </w:r>
      <w:r>
        <w:tab/>
        <w:t>F</w:t>
      </w:r>
      <w:r>
        <w:tab/>
        <w:t>0</w:t>
      </w:r>
    </w:p>
    <w:p w:rsidR="00F52B05" w:rsidRDefault="00F52B05" w:rsidP="00F52B05">
      <w:r>
        <w:t>220NS</w:t>
      </w:r>
      <w:r>
        <w:tab/>
        <w:t>10NS</w:t>
      </w:r>
      <w:r>
        <w:tab/>
        <w:t>X</w:t>
      </w:r>
      <w:r>
        <w:tab/>
        <w:t>1</w:t>
      </w:r>
      <w:r>
        <w:tab/>
        <w:t>X</w:t>
      </w:r>
      <w:r>
        <w:tab/>
        <w:t>F</w:t>
      </w:r>
      <w:r>
        <w:tab/>
        <w:t>0</w:t>
      </w:r>
    </w:p>
    <w:p w:rsidR="00F52B05" w:rsidRDefault="00F52B05" w:rsidP="00F52B05">
      <w:r>
        <w:t>230NS</w:t>
      </w:r>
      <w:r>
        <w:tab/>
        <w:t>25NS</w:t>
      </w:r>
      <w:r>
        <w:tab/>
        <w:t>X</w:t>
      </w:r>
      <w:r>
        <w:tab/>
        <w:t>1</w:t>
      </w:r>
      <w:r>
        <w:tab/>
        <w:t>X</w:t>
      </w:r>
      <w:r>
        <w:tab/>
        <w:t>F</w:t>
      </w:r>
      <w:r>
        <w:tab/>
        <w:t>0</w:t>
      </w:r>
    </w:p>
    <w:p w:rsidR="00F52B05" w:rsidRDefault="00F52B05" w:rsidP="00F52B05">
      <w:r>
        <w:t>255NS</w:t>
      </w:r>
      <w:r>
        <w:tab/>
        <w:t>25NS</w:t>
      </w:r>
      <w:r>
        <w:tab/>
        <w:t>X</w:t>
      </w:r>
      <w:r>
        <w:tab/>
        <w:t>1</w:t>
      </w:r>
      <w:r>
        <w:tab/>
        <w:t>X</w:t>
      </w:r>
      <w:r>
        <w:tab/>
        <w:t>F</w:t>
      </w:r>
      <w:r>
        <w:tab/>
        <w:t>0</w:t>
      </w:r>
    </w:p>
    <w:p w:rsidR="00F52B05" w:rsidRDefault="00F52B05" w:rsidP="00F52B05">
      <w:r>
        <w:t>280NS</w:t>
      </w:r>
      <w:r>
        <w:tab/>
        <w:t>10NS</w:t>
      </w:r>
      <w:r>
        <w:tab/>
        <w:t>X</w:t>
      </w:r>
      <w:r>
        <w:tab/>
        <w:t>1</w:t>
      </w:r>
      <w:r>
        <w:tab/>
        <w:t>0</w:t>
      </w:r>
      <w:r>
        <w:tab/>
        <w:t>F</w:t>
      </w:r>
      <w:r>
        <w:tab/>
        <w:t>0</w:t>
      </w:r>
    </w:p>
    <w:p w:rsidR="00F52B05" w:rsidRDefault="00F52B05" w:rsidP="00F52B05">
      <w:r>
        <w:t>290NS</w:t>
      </w:r>
      <w:r>
        <w:tab/>
        <w:t>15NS</w:t>
      </w:r>
      <w:r>
        <w:tab/>
        <w:t>1</w:t>
      </w:r>
      <w:r>
        <w:tab/>
        <w:t>X</w:t>
      </w:r>
      <w:r>
        <w:tab/>
        <w:t>0</w:t>
      </w:r>
      <w:r>
        <w:tab/>
        <w:t>X</w:t>
      </w:r>
      <w:r>
        <w:tab/>
        <w:t>X</w:t>
      </w:r>
    </w:p>
    <w:p w:rsidR="00F52B05" w:rsidRDefault="00F52B05" w:rsidP="00F52B05">
      <w:r>
        <w:t>305NS</w:t>
      </w:r>
      <w:r>
        <w:tab/>
        <w:t>10NS</w:t>
      </w:r>
      <w:r>
        <w:tab/>
        <w:t>1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315NS</w:t>
      </w:r>
      <w:r>
        <w:tab/>
        <w:t>5NS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320NS</w:t>
      </w:r>
      <w:r>
        <w:tab/>
        <w:t>10NS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330NS</w:t>
      </w:r>
      <w:r>
        <w:tab/>
        <w:t>25NS</w:t>
      </w:r>
      <w:r>
        <w:tab/>
        <w:t>X</w:t>
      </w:r>
      <w:r>
        <w:tab/>
        <w:t>0</w:t>
      </w:r>
      <w:r>
        <w:tab/>
        <w:t>X</w:t>
      </w:r>
      <w:r>
        <w:tab/>
        <w:t>0</w:t>
      </w:r>
      <w:r>
        <w:tab/>
        <w:t>0</w:t>
      </w:r>
    </w:p>
    <w:p w:rsidR="00F52B05" w:rsidRDefault="00F52B05" w:rsidP="00F52B05">
      <w:r>
        <w:t>355NS</w:t>
      </w:r>
      <w:r>
        <w:tab/>
        <w:t>5NS</w:t>
      </w:r>
      <w:r>
        <w:tab/>
        <w:t>0</w:t>
      </w:r>
      <w:r>
        <w:tab/>
        <w:t>0</w:t>
      </w:r>
      <w:r>
        <w:tab/>
        <w:t>X</w:t>
      </w:r>
      <w:r>
        <w:tab/>
        <w:t>0</w:t>
      </w:r>
      <w:r>
        <w:tab/>
        <w:t>0</w:t>
      </w:r>
    </w:p>
    <w:p w:rsidR="00F52B05" w:rsidRDefault="00F52B05" w:rsidP="00F52B05">
      <w:r>
        <w:t>360NS</w:t>
      </w:r>
      <w:r>
        <w:tab/>
        <w:t>10NS</w:t>
      </w:r>
      <w:r>
        <w:tab/>
        <w:t>0</w:t>
      </w:r>
      <w:r>
        <w:tab/>
        <w:t>0</w:t>
      </w:r>
      <w:r>
        <w:tab/>
        <w:t>X</w:t>
      </w:r>
      <w:r>
        <w:tab/>
        <w:t>0</w:t>
      </w:r>
      <w:r>
        <w:tab/>
        <w:t>0</w:t>
      </w:r>
    </w:p>
    <w:p w:rsidR="00F52B05" w:rsidRDefault="00F52B05" w:rsidP="00F52B05">
      <w:r>
        <w:t>370NS</w:t>
      </w:r>
      <w:r>
        <w:tab/>
        <w:t>15NS</w:t>
      </w:r>
      <w:r>
        <w:tab/>
        <w:t>0</w:t>
      </w:r>
      <w:r>
        <w:tab/>
        <w:t>X</w:t>
      </w:r>
      <w:r>
        <w:tab/>
        <w:t>0</w:t>
      </w:r>
      <w:r>
        <w:tab/>
        <w:t>X</w:t>
      </w:r>
      <w:r>
        <w:tab/>
        <w:t>X</w:t>
      </w:r>
    </w:p>
    <w:p w:rsidR="00F52B05" w:rsidRDefault="00F52B05" w:rsidP="00F52B05">
      <w:r>
        <w:t>385NS</w:t>
      </w:r>
      <w:r>
        <w:tab/>
        <w:t>10NS</w:t>
      </w:r>
      <w:r>
        <w:tab/>
        <w:t>0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395NS</w:t>
      </w:r>
      <w:r>
        <w:tab/>
        <w:t>5NS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400NS</w:t>
      </w:r>
      <w:r>
        <w:tab/>
        <w:t>20NS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420NS</w:t>
      </w:r>
      <w:r>
        <w:tab/>
        <w:t>25NS</w:t>
      </w:r>
      <w:r>
        <w:tab/>
        <w:t>X</w:t>
      </w:r>
      <w:r>
        <w:tab/>
        <w:t>1</w:t>
      </w:r>
      <w:r>
        <w:tab/>
        <w:t>X</w:t>
      </w:r>
      <w:r>
        <w:tab/>
        <w:t>0</w:t>
      </w:r>
      <w:r>
        <w:tab/>
        <w:t>0</w:t>
      </w:r>
    </w:p>
    <w:p w:rsidR="00F52B05" w:rsidRDefault="00F52B05" w:rsidP="00F52B05">
      <w:r>
        <w:lastRenderedPageBreak/>
        <w:t>445NS</w:t>
      </w:r>
      <w:r>
        <w:tab/>
        <w:t>5NS</w:t>
      </w:r>
      <w:r>
        <w:tab/>
        <w:t>0</w:t>
      </w:r>
      <w:r>
        <w:tab/>
        <w:t>1</w:t>
      </w:r>
      <w:r>
        <w:tab/>
        <w:t>X</w:t>
      </w:r>
      <w:r>
        <w:tab/>
        <w:t>0</w:t>
      </w:r>
      <w:r>
        <w:tab/>
        <w:t>0</w:t>
      </w:r>
    </w:p>
    <w:p w:rsidR="00F52B05" w:rsidRDefault="00F52B05" w:rsidP="00F52B05">
      <w:r>
        <w:t>450NS</w:t>
      </w:r>
      <w:r>
        <w:tab/>
        <w:t>10NS</w:t>
      </w:r>
      <w:r>
        <w:tab/>
        <w:t>0</w:t>
      </w:r>
      <w:r>
        <w:tab/>
        <w:t>1</w:t>
      </w:r>
      <w:r>
        <w:tab/>
        <w:t>X</w:t>
      </w:r>
      <w:r>
        <w:tab/>
        <w:t>0</w:t>
      </w:r>
      <w:r>
        <w:tab/>
        <w:t>0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460NS</w:t>
      </w:r>
      <w:r w:rsidRPr="00F52B05">
        <w:rPr>
          <w:lang w:val="en-US"/>
        </w:rPr>
        <w:tab/>
        <w:t>15NS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1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475NS</w:t>
      </w:r>
      <w:r w:rsidRPr="00F52B05">
        <w:rPr>
          <w:lang w:val="en-US"/>
        </w:rPr>
        <w:tab/>
        <w:t>10NS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X</w:t>
      </w:r>
    </w:p>
    <w:p w:rsidR="00F52B05" w:rsidRDefault="00F52B05" w:rsidP="00F52B05">
      <w:r>
        <w:t>485NS</w:t>
      </w:r>
      <w:r>
        <w:tab/>
        <w:t>5NS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490NS</w:t>
      </w:r>
      <w:r>
        <w:tab/>
        <w:t>20NS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510NS</w:t>
      </w:r>
      <w:r>
        <w:tab/>
        <w:t>25NS</w:t>
      </w:r>
      <w:r>
        <w:tab/>
        <w:t>X</w:t>
      </w:r>
      <w:r>
        <w:tab/>
        <w:t>1</w:t>
      </w:r>
      <w:r>
        <w:tab/>
        <w:t>X</w:t>
      </w:r>
      <w:r>
        <w:tab/>
        <w:t>5</w:t>
      </w:r>
      <w:r>
        <w:tab/>
        <w:t>2</w:t>
      </w:r>
    </w:p>
    <w:p w:rsidR="00F52B05" w:rsidRDefault="00F52B05" w:rsidP="00F52B05">
      <w:r>
        <w:t>535NS</w:t>
      </w:r>
      <w:r>
        <w:tab/>
        <w:t>5NS</w:t>
      </w:r>
      <w:r>
        <w:tab/>
        <w:t>0</w:t>
      </w:r>
      <w:r>
        <w:tab/>
        <w:t>1</w:t>
      </w:r>
      <w:r>
        <w:tab/>
        <w:t>X</w:t>
      </w:r>
      <w:r>
        <w:tab/>
        <w:t>5</w:t>
      </w:r>
      <w:r>
        <w:tab/>
        <w:t>2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540NS</w:t>
      </w:r>
      <w:r w:rsidRPr="00F52B05">
        <w:rPr>
          <w:lang w:val="en-US"/>
        </w:rPr>
        <w:tab/>
        <w:t>10NS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1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5</w:t>
      </w:r>
      <w:r w:rsidRPr="00F52B05">
        <w:rPr>
          <w:lang w:val="en-US"/>
        </w:rPr>
        <w:tab/>
        <w:t>2</w:t>
      </w:r>
    </w:p>
    <w:p w:rsidR="00F52B05" w:rsidRPr="00F52B05" w:rsidRDefault="00F52B05" w:rsidP="00F52B05">
      <w:pPr>
        <w:rPr>
          <w:lang w:val="en-US"/>
        </w:rPr>
      </w:pPr>
      <w:r w:rsidRPr="00F52B05">
        <w:rPr>
          <w:lang w:val="en-US"/>
        </w:rPr>
        <w:t>550NS</w:t>
      </w:r>
      <w:r w:rsidRPr="00F52B05">
        <w:rPr>
          <w:lang w:val="en-US"/>
        </w:rPr>
        <w:tab/>
        <w:t>25NS</w:t>
      </w:r>
      <w:r w:rsidRPr="00F52B05">
        <w:rPr>
          <w:lang w:val="en-US"/>
        </w:rPr>
        <w:tab/>
        <w:t>0</w:t>
      </w:r>
      <w:r w:rsidRPr="00F52B05">
        <w:rPr>
          <w:lang w:val="en-US"/>
        </w:rPr>
        <w:tab/>
        <w:t>1</w:t>
      </w:r>
      <w:r w:rsidRPr="00F52B05">
        <w:rPr>
          <w:lang w:val="en-US"/>
        </w:rPr>
        <w:tab/>
        <w:t>X</w:t>
      </w:r>
      <w:r w:rsidRPr="00F52B05">
        <w:rPr>
          <w:lang w:val="en-US"/>
        </w:rPr>
        <w:tab/>
        <w:t>5</w:t>
      </w:r>
      <w:r w:rsidRPr="00F52B05">
        <w:rPr>
          <w:lang w:val="en-US"/>
        </w:rPr>
        <w:tab/>
        <w:t>2</w:t>
      </w:r>
    </w:p>
    <w:p w:rsidR="00F52B05" w:rsidRDefault="00F52B05" w:rsidP="00F52B05">
      <w:r>
        <w:t>575NS</w:t>
      </w:r>
      <w:r>
        <w:tab/>
        <w:t>25NS</w:t>
      </w:r>
      <w:r>
        <w:tab/>
        <w:t>0</w:t>
      </w:r>
      <w:r>
        <w:tab/>
        <w:t>1</w:t>
      </w:r>
      <w:r>
        <w:tab/>
        <w:t>X</w:t>
      </w:r>
      <w:r>
        <w:tab/>
        <w:t>5</w:t>
      </w:r>
      <w:r>
        <w:tab/>
        <w:t>2</w:t>
      </w:r>
    </w:p>
    <w:p w:rsidR="00F52B05" w:rsidRDefault="00F52B05" w:rsidP="00F52B05">
      <w:r>
        <w:t>600NS</w:t>
      </w:r>
      <w:r>
        <w:tab/>
        <w:t>15NS</w:t>
      </w:r>
      <w:r>
        <w:tab/>
        <w:t>0</w:t>
      </w:r>
      <w:r>
        <w:tab/>
        <w:t>X</w:t>
      </w:r>
      <w:r>
        <w:tab/>
        <w:t>8</w:t>
      </w:r>
      <w:r>
        <w:tab/>
        <w:t>X</w:t>
      </w:r>
      <w:r>
        <w:tab/>
        <w:t>X</w:t>
      </w:r>
    </w:p>
    <w:p w:rsidR="00F52B05" w:rsidRDefault="00F52B05" w:rsidP="00F52B05">
      <w:r>
        <w:t>615NS</w:t>
      </w:r>
      <w:r>
        <w:tab/>
        <w:t>10NS</w:t>
      </w:r>
      <w:r>
        <w:tab/>
        <w:t>0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625NS</w:t>
      </w:r>
      <w:r>
        <w:tab/>
        <w:t>5NS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630NS</w:t>
      </w:r>
      <w:r>
        <w:tab/>
        <w:t>10NS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F52B05" w:rsidRDefault="00F52B05" w:rsidP="00F52B05">
      <w:r>
        <w:t>640NS</w:t>
      </w:r>
      <w:r>
        <w:tab/>
        <w:t>30NS</w:t>
      </w:r>
      <w:r>
        <w:tab/>
        <w:t>X</w:t>
      </w:r>
      <w:r>
        <w:tab/>
        <w:t>1</w:t>
      </w:r>
      <w:r>
        <w:tab/>
        <w:t>X</w:t>
      </w:r>
      <w:r>
        <w:tab/>
        <w:t>2</w:t>
      </w:r>
      <w:r>
        <w:tab/>
        <w:t>A</w:t>
      </w:r>
    </w:p>
    <w:p w:rsidR="00F52B05" w:rsidRDefault="00F52B05" w:rsidP="00F52B05">
      <w:r>
        <w:t>670NS</w:t>
      </w:r>
      <w:r>
        <w:tab/>
        <w:t>10NS</w:t>
      </w:r>
      <w:r>
        <w:tab/>
        <w:t>X</w:t>
      </w:r>
      <w:r>
        <w:tab/>
        <w:t>1</w:t>
      </w:r>
      <w:r>
        <w:tab/>
        <w:t>X</w:t>
      </w:r>
      <w:r>
        <w:tab/>
        <w:t>2</w:t>
      </w:r>
      <w:r>
        <w:tab/>
        <w:t>A</w:t>
      </w:r>
    </w:p>
    <w:p w:rsidR="00F52B05" w:rsidRDefault="00F52B05" w:rsidP="00F52B05">
      <w:r>
        <w:t>680NS</w:t>
      </w:r>
      <w:r>
        <w:tab/>
        <w:t>10NS</w:t>
      </w:r>
      <w:r>
        <w:tab/>
        <w:t>X</w:t>
      </w:r>
      <w:r>
        <w:tab/>
        <w:t>1</w:t>
      </w:r>
      <w:r>
        <w:tab/>
        <w:t>D</w:t>
      </w:r>
      <w:r>
        <w:tab/>
        <w:t>2</w:t>
      </w:r>
      <w:r>
        <w:tab/>
        <w:t>A</w:t>
      </w:r>
      <w:bookmarkStart w:id="0" w:name="_GoBack"/>
      <w:bookmarkEnd w:id="0"/>
    </w:p>
    <w:p w:rsidR="00FC4D93" w:rsidRDefault="00F52B05" w:rsidP="00F52B05">
      <w:r>
        <w:t>690NS</w:t>
      </w:r>
      <w:r>
        <w:tab/>
        <w:t>0</w:t>
      </w:r>
      <w:r>
        <w:tab/>
        <w:t>0</w:t>
      </w:r>
      <w:r>
        <w:tab/>
        <w:t>1</w:t>
      </w:r>
      <w:r>
        <w:tab/>
        <w:t>D</w:t>
      </w:r>
      <w:r>
        <w:tab/>
        <w:t>2</w:t>
      </w:r>
      <w:r>
        <w:tab/>
        <w:t>A</w:t>
      </w:r>
    </w:p>
    <w:p w:rsidR="00F52B05" w:rsidRDefault="00F52B05" w:rsidP="00F52B05"/>
    <w:p w:rsidR="00F52B05" w:rsidRDefault="00F52B05" w:rsidP="00F52B05">
      <w:r w:rsidRPr="00F52B05">
        <w:drawing>
          <wp:inline distT="0" distB="0" distL="0" distR="0" wp14:anchorId="2A710C53" wp14:editId="60CE058D">
            <wp:extent cx="4761905" cy="155238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51"/>
    <w:rsid w:val="008F0A51"/>
    <w:rsid w:val="00F52B05"/>
    <w:rsid w:val="00F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718D7-54C1-4FBB-932D-76E6464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94AB6999</Template>
  <TotalTime>21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2018-03-08T14:37:00Z</dcterms:created>
  <dcterms:modified xsi:type="dcterms:W3CDTF">2018-03-08T14:58:00Z</dcterms:modified>
</cp:coreProperties>
</file>